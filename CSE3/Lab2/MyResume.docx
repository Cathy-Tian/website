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Default="003204D8" w:rsidP="00965D17">
      <w:pPr>
        <w:pStyle w:val="Title"/>
      </w:pPr>
      <w:r>
        <w:t>Xiaonan Tian</w:t>
      </w:r>
    </w:p>
    <w:p w:rsidR="00965D17" w:rsidRDefault="003204D8" w:rsidP="00965D17">
      <w:r>
        <w:t xml:space="preserve">3950 </w:t>
      </w:r>
      <w:proofErr w:type="spellStart"/>
      <w:r>
        <w:t>Mahaila</w:t>
      </w:r>
      <w:proofErr w:type="spellEnd"/>
      <w:r>
        <w:t xml:space="preserve"> Ave, San Diego, 92122</w:t>
      </w:r>
      <w:r w:rsidR="00965D17">
        <w:t> | </w:t>
      </w:r>
      <w:r>
        <w:t>8586993120</w:t>
      </w:r>
      <w:r w:rsidR="00965D17">
        <w:t> | </w:t>
      </w:r>
      <w:r>
        <w:t>x2tian@ucsd.edu</w:t>
      </w:r>
    </w:p>
    <w:p w:rsidR="00965D17" w:rsidRDefault="003204D8" w:rsidP="00965D17">
      <w:pPr>
        <w:pStyle w:val="Date"/>
      </w:pPr>
      <w:r>
        <w:t>Objectives</w:t>
      </w:r>
    </w:p>
    <w:p w:rsidR="003204D8" w:rsidRPr="003204D8" w:rsidRDefault="003204D8" w:rsidP="003204D8">
      <w:r>
        <w:t>To obtain a product manager position in your company</w:t>
      </w:r>
      <w:r w:rsidR="00C4327F">
        <w:t>.</w:t>
      </w:r>
      <w:bookmarkStart w:id="0" w:name="_GoBack"/>
      <w:bookmarkEnd w:id="0"/>
    </w:p>
    <w:p w:rsidR="003204D8" w:rsidRDefault="003204D8" w:rsidP="003204D8">
      <w:pPr>
        <w:pStyle w:val="Salutation"/>
      </w:pPr>
      <w:r>
        <w:t>Education</w:t>
      </w:r>
    </w:p>
    <w:p w:rsidR="003204D8" w:rsidRDefault="003204D8" w:rsidP="003204D8">
      <w:r>
        <w:t>Bachelor of Arts, Economic</w:t>
      </w:r>
    </w:p>
    <w:p w:rsidR="003204D8" w:rsidRDefault="003204D8" w:rsidP="003204D8">
      <w:r>
        <w:t>UC San Diego</w:t>
      </w:r>
    </w:p>
    <w:p w:rsidR="003204D8" w:rsidRPr="003204D8" w:rsidRDefault="003204D8" w:rsidP="003204D8">
      <w:r>
        <w:t xml:space="preserve">Graduation date December 2018 </w:t>
      </w:r>
    </w:p>
    <w:p w:rsidR="003204D8" w:rsidRDefault="00C4327F" w:rsidP="003204D8">
      <w:pPr>
        <w:pStyle w:val="Date"/>
      </w:pPr>
      <w:r>
        <w:t xml:space="preserve">Relevant </w:t>
      </w:r>
      <w:r w:rsidR="003204D8">
        <w:t>Coursework</w:t>
      </w:r>
    </w:p>
    <w:p w:rsidR="003204D8" w:rsidRDefault="00C4327F" w:rsidP="003204D8">
      <w:pPr>
        <w:pStyle w:val="ListParagraph"/>
        <w:numPr>
          <w:ilvl w:val="0"/>
          <w:numId w:val="17"/>
        </w:numPr>
      </w:pPr>
      <w:r>
        <w:t>Microeconomics [</w:t>
      </w:r>
      <w:r w:rsidR="003204D8">
        <w:t>Econ 100 A-B-C</w:t>
      </w:r>
      <w:r>
        <w:t>]</w:t>
      </w:r>
    </w:p>
    <w:p w:rsidR="003204D8" w:rsidRDefault="00C4327F" w:rsidP="003204D8">
      <w:pPr>
        <w:pStyle w:val="ListParagraph"/>
        <w:numPr>
          <w:ilvl w:val="0"/>
          <w:numId w:val="17"/>
        </w:numPr>
      </w:pPr>
      <w:r>
        <w:t>Macroeconomics [</w:t>
      </w:r>
      <w:r w:rsidR="003204D8">
        <w:t>Econ 110 A-B</w:t>
      </w:r>
      <w:r>
        <w:t>]</w:t>
      </w:r>
    </w:p>
    <w:p w:rsidR="003204D8" w:rsidRDefault="00C4327F" w:rsidP="003204D8">
      <w:pPr>
        <w:pStyle w:val="ListParagraph"/>
        <w:numPr>
          <w:ilvl w:val="0"/>
          <w:numId w:val="17"/>
        </w:numPr>
      </w:pPr>
      <w:r>
        <w:t>Econometrics [</w:t>
      </w:r>
      <w:r w:rsidR="003204D8">
        <w:t>Econ 120 A-B</w:t>
      </w:r>
      <w:r>
        <w:t>]</w:t>
      </w:r>
    </w:p>
    <w:p w:rsidR="003204D8" w:rsidRDefault="00C4327F" w:rsidP="003204D8">
      <w:pPr>
        <w:pStyle w:val="ListParagraph"/>
        <w:numPr>
          <w:ilvl w:val="0"/>
          <w:numId w:val="17"/>
        </w:numPr>
      </w:pPr>
      <w:r>
        <w:t>Fluency in Information Technology [</w:t>
      </w:r>
      <w:r w:rsidR="003204D8">
        <w:t>CSE 3</w:t>
      </w:r>
      <w:r>
        <w:t>]</w:t>
      </w:r>
    </w:p>
    <w:p w:rsidR="003204D8" w:rsidRDefault="00C4327F" w:rsidP="003204D8">
      <w:pPr>
        <w:pStyle w:val="ListParagraph"/>
        <w:numPr>
          <w:ilvl w:val="0"/>
          <w:numId w:val="17"/>
        </w:numPr>
      </w:pPr>
      <w:r>
        <w:t>Linger Algebra [</w:t>
      </w:r>
      <w:r w:rsidR="003204D8">
        <w:t>Math 18</w:t>
      </w:r>
      <w:r>
        <w:t>]</w:t>
      </w:r>
    </w:p>
    <w:p w:rsidR="003204D8" w:rsidRPr="003204D8" w:rsidRDefault="00C4327F" w:rsidP="003204D8">
      <w:pPr>
        <w:pStyle w:val="ListParagraph"/>
        <w:numPr>
          <w:ilvl w:val="0"/>
          <w:numId w:val="17"/>
        </w:numPr>
      </w:pPr>
      <w:r>
        <w:t>Beginning Korean: First Year [</w:t>
      </w:r>
      <w:r w:rsidR="003204D8">
        <w:t>LTKO 1-2-3</w:t>
      </w:r>
      <w:r>
        <w:t>]</w:t>
      </w:r>
    </w:p>
    <w:p w:rsidR="003204D8" w:rsidRDefault="003204D8" w:rsidP="003204D8">
      <w:pPr>
        <w:pStyle w:val="Date"/>
      </w:pPr>
      <w:r>
        <w:t>Skills &amp; Qualifications</w:t>
      </w:r>
    </w:p>
    <w:p w:rsidR="00C4327F" w:rsidRDefault="00C4327F" w:rsidP="00C4327F">
      <w:pPr>
        <w:pStyle w:val="ListParagraph"/>
        <w:numPr>
          <w:ilvl w:val="0"/>
          <w:numId w:val="17"/>
        </w:numPr>
      </w:pPr>
      <w:r>
        <w:t xml:space="preserve">Demonstrated experience in Microsoft Office, </w:t>
      </w:r>
      <w:proofErr w:type="spellStart"/>
      <w:r>
        <w:t>Matlab</w:t>
      </w:r>
      <w:proofErr w:type="spellEnd"/>
      <w:r>
        <w:t>, Stata, and web site making.</w:t>
      </w:r>
    </w:p>
    <w:p w:rsidR="00302A2C" w:rsidRPr="00302A2C" w:rsidRDefault="00C4327F" w:rsidP="00302A2C">
      <w:pPr>
        <w:pStyle w:val="ListParagraph"/>
        <w:numPr>
          <w:ilvl w:val="0"/>
          <w:numId w:val="17"/>
        </w:numPr>
      </w:pPr>
      <w:r>
        <w:t>Multi-language speaker: able to communicate fluently in Chinese, English, and Korean.</w:t>
      </w:r>
    </w:p>
    <w:sectPr w:rsidR="00302A2C" w:rsidRPr="00302A2C" w:rsidSect="00673C35">
      <w:footerReference w:type="default" r:id="rId8"/>
      <w:footerReference w:type="firs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81C" w:rsidRDefault="0085381C">
      <w:pPr>
        <w:spacing w:after="0"/>
      </w:pPr>
      <w:r>
        <w:separator/>
      </w:r>
    </w:p>
  </w:endnote>
  <w:endnote w:type="continuationSeparator" w:id="0">
    <w:p w:rsidR="0085381C" w:rsidRDefault="008538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4327F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9213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327F" w:rsidRDefault="00C432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327F" w:rsidRDefault="00C43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81C" w:rsidRDefault="0085381C">
      <w:pPr>
        <w:spacing w:after="0"/>
      </w:pPr>
      <w:r>
        <w:separator/>
      </w:r>
    </w:p>
  </w:footnote>
  <w:footnote w:type="continuationSeparator" w:id="0">
    <w:p w:rsidR="0085381C" w:rsidRDefault="008538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11.05pt;height:11.05pt" o:bullet="t">
        <v:imagedata r:id="rId1" o:title="msoC47F"/>
      </v:shape>
    </w:pict>
  </w:numPicBullet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9A6611"/>
    <w:multiLevelType w:val="hybridMultilevel"/>
    <w:tmpl w:val="C6320C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1C"/>
    <w:rsid w:val="000D5AB1"/>
    <w:rsid w:val="002045EB"/>
    <w:rsid w:val="00293B83"/>
    <w:rsid w:val="00302A2C"/>
    <w:rsid w:val="003204D8"/>
    <w:rsid w:val="00381669"/>
    <w:rsid w:val="0052105A"/>
    <w:rsid w:val="00673C35"/>
    <w:rsid w:val="006A3CE7"/>
    <w:rsid w:val="0076387D"/>
    <w:rsid w:val="0085381C"/>
    <w:rsid w:val="008F15C5"/>
    <w:rsid w:val="00965D17"/>
    <w:rsid w:val="00A27383"/>
    <w:rsid w:val="00A736B0"/>
    <w:rsid w:val="00C4327F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7A81"/>
  <w15:chartTrackingRefBased/>
  <w15:docId w15:val="{B9E2E8ED-1ECF-451F-B953-E1E059FE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2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2tian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9742582B449CF964FD4AE4BD12439">
    <w:name w:val="DA19742582B449CF964FD4AE4BD12439"/>
  </w:style>
  <w:style w:type="paragraph" w:customStyle="1" w:styleId="DAD8EE526696479AB49192F2F6845E2F">
    <w:name w:val="DAD8EE526696479AB49192F2F6845E2F"/>
  </w:style>
  <w:style w:type="paragraph" w:customStyle="1" w:styleId="EED339AE8F7D485FB0A7DCC5D7D545F7">
    <w:name w:val="EED339AE8F7D485FB0A7DCC5D7D545F7"/>
  </w:style>
  <w:style w:type="paragraph" w:customStyle="1" w:styleId="9DB1953D2AB24018BFA1D58807F3FEF2">
    <w:name w:val="9DB1953D2AB24018BFA1D58807F3FEF2"/>
  </w:style>
  <w:style w:type="paragraph" w:customStyle="1" w:styleId="BBAB7642F2A345A3BE6BDF83D9B01D9C">
    <w:name w:val="BBAB7642F2A345A3BE6BDF83D9B01D9C"/>
  </w:style>
  <w:style w:type="paragraph" w:customStyle="1" w:styleId="5A3B102BBCA44AE3A9CC7FE763912C16">
    <w:name w:val="5A3B102BBCA44AE3A9CC7FE763912C16"/>
  </w:style>
  <w:style w:type="paragraph" w:customStyle="1" w:styleId="F98AC868C72846C197C1F2AC25FEFE6E">
    <w:name w:val="F98AC868C72846C197C1F2AC25FEFE6E"/>
  </w:style>
  <w:style w:type="paragraph" w:customStyle="1" w:styleId="77FF6A6AA9164AA4942B118D198E3372">
    <w:name w:val="77FF6A6AA9164AA4942B118D198E3372"/>
  </w:style>
  <w:style w:type="paragraph" w:customStyle="1" w:styleId="4108011292AA413FB2D53ACEB8528ECD">
    <w:name w:val="4108011292AA413FB2D53ACEB8528ECD"/>
  </w:style>
  <w:style w:type="paragraph" w:customStyle="1" w:styleId="93235E897BFB4817AE51F9ACEC917708">
    <w:name w:val="93235E897BFB4817AE51F9ACEC917708"/>
  </w:style>
  <w:style w:type="paragraph" w:customStyle="1" w:styleId="73F67AAC158A4BEB960B5B3BC9DA48DA">
    <w:name w:val="73F67AAC158A4BEB960B5B3BC9DA48DA"/>
  </w:style>
  <w:style w:type="paragraph" w:customStyle="1" w:styleId="70FDB147E9CC47A69B0B019C440723B1">
    <w:name w:val="70FDB147E9CC47A69B0B019C440723B1"/>
  </w:style>
  <w:style w:type="paragraph" w:customStyle="1" w:styleId="EC241F6ABB744731AA89DA8FB8A6E8EE">
    <w:name w:val="EC241F6ABB744731AA89DA8FB8A6E8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BFF7E-7B00-4B67-ABED-F5EA4BABF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Xiaonan Tian</dc:creator>
  <cp:keywords/>
  <dc:description/>
  <cp:lastModifiedBy>Xiaonan Tian</cp:lastModifiedBy>
  <cp:revision>2</cp:revision>
  <dcterms:created xsi:type="dcterms:W3CDTF">2018-01-24T18:22:00Z</dcterms:created>
  <dcterms:modified xsi:type="dcterms:W3CDTF">2018-01-24T18:43:00Z</dcterms:modified>
</cp:coreProperties>
</file>